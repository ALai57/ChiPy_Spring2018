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0897" w14:textId="77777777" w:rsidR="00283EE8" w:rsidRDefault="00283EE8" w:rsidP="00767B26">
      <w:pPr>
        <w:spacing w:after="0"/>
        <w:rPr>
          <w:sz w:val="36"/>
          <w:szCs w:val="36"/>
          <w:u w:val="single"/>
        </w:rPr>
      </w:pPr>
    </w:p>
    <w:p w14:paraId="08693170" w14:textId="77777777" w:rsidR="008717C7" w:rsidRDefault="008717C7" w:rsidP="008717C7">
      <w:pPr>
        <w:rPr>
          <w:shd w:val="clear" w:color="auto" w:fill="FFFFFF"/>
        </w:rPr>
      </w:pPr>
    </w:p>
    <w:p w14:paraId="23F1FEDC" w14:textId="77777777" w:rsidR="008717C7" w:rsidRDefault="00557320" w:rsidP="008717C7">
      <w:pPr>
        <w:pStyle w:val="Heading1"/>
      </w:pPr>
      <w:r w:rsidRPr="008717C7">
        <w:rPr>
          <w:shd w:val="clear" w:color="auto" w:fill="FFFFFF"/>
        </w:rPr>
        <w:t xml:space="preserve">Goal: Modify Ridge Regression algorithm and write in the form of a </w:t>
      </w:r>
      <w:proofErr w:type="spellStart"/>
      <w:r w:rsidRPr="008717C7">
        <w:rPr>
          <w:shd w:val="clear" w:color="auto" w:fill="FFFFFF"/>
        </w:rPr>
        <w:t>sklearn</w:t>
      </w:r>
      <w:proofErr w:type="spellEnd"/>
      <w:r w:rsidRPr="008717C7">
        <w:rPr>
          <w:shd w:val="clear" w:color="auto" w:fill="FFFFFF"/>
        </w:rPr>
        <w:t xml:space="preserve"> package.</w:t>
      </w:r>
    </w:p>
    <w:p w14:paraId="27679309" w14:textId="77777777" w:rsidR="008717C7" w:rsidRDefault="008717C7" w:rsidP="008717C7">
      <w:pPr>
        <w:ind w:left="720"/>
        <w:rPr>
          <w:shd w:val="clear" w:color="auto" w:fill="FFFFFF"/>
        </w:rPr>
      </w:pPr>
    </w:p>
    <w:p w14:paraId="1545BC89" w14:textId="63821CB6" w:rsidR="00683EAD" w:rsidRPr="00F86BD0" w:rsidRDefault="00557320" w:rsidP="00F86BD0">
      <w:pPr>
        <w:ind w:left="720"/>
        <w:rPr>
          <w:shd w:val="clear" w:color="auto" w:fill="FFFFFF"/>
        </w:rPr>
      </w:pPr>
      <w:r w:rsidRPr="008717C7">
        <w:rPr>
          <w:shd w:val="clear" w:color="auto" w:fill="FFFFFF"/>
        </w:rPr>
        <w:t xml:space="preserve">1) Review Ridge Regression, </w:t>
      </w:r>
      <w:proofErr w:type="spellStart"/>
      <w:r w:rsidRPr="008717C7">
        <w:rPr>
          <w:shd w:val="clear" w:color="auto" w:fill="FFFFFF"/>
        </w:rPr>
        <w:t>autoreloading</w:t>
      </w:r>
      <w:proofErr w:type="spellEnd"/>
      <w:r w:rsidRPr="008717C7">
        <w:rPr>
          <w:shd w:val="clear" w:color="auto" w:fill="FFFFFF"/>
        </w:rPr>
        <w:t xml:space="preserve"> and import error progress</w:t>
      </w:r>
      <w:r>
        <w:br/>
      </w:r>
      <w:r w:rsidRPr="008717C7">
        <w:rPr>
          <w:shd w:val="clear" w:color="auto" w:fill="FFFFFF"/>
        </w:rPr>
        <w:t xml:space="preserve">2) Modify Ridge Regression algorithm to be structured like an </w:t>
      </w:r>
      <w:proofErr w:type="spellStart"/>
      <w:r w:rsidRPr="008717C7">
        <w:rPr>
          <w:shd w:val="clear" w:color="auto" w:fill="FFFFFF"/>
        </w:rPr>
        <w:t>sklearn</w:t>
      </w:r>
      <w:proofErr w:type="spellEnd"/>
      <w:r w:rsidRPr="008717C7">
        <w:rPr>
          <w:shd w:val="clear" w:color="auto" w:fill="FFFFFF"/>
        </w:rPr>
        <w:t xml:space="preserve"> package</w:t>
      </w:r>
      <w:r>
        <w:br/>
      </w:r>
      <w:r w:rsidRPr="008717C7">
        <w:rPr>
          <w:shd w:val="clear" w:color="auto" w:fill="FFFFFF"/>
        </w:rPr>
        <w:t>3) Implement Ridge Regression on Pitchfork music review dataset</w:t>
      </w:r>
    </w:p>
    <w:p w14:paraId="7FADF00A" w14:textId="6268CF4A" w:rsidR="00285504" w:rsidRDefault="00285504" w:rsidP="00285504"/>
    <w:p w14:paraId="69E53388" w14:textId="77777777" w:rsidR="008717C7" w:rsidRDefault="008717C7" w:rsidP="00285504"/>
    <w:p w14:paraId="70A42E9B" w14:textId="39F3C759" w:rsidR="00557320" w:rsidRDefault="008717C7" w:rsidP="008717C7">
      <w:pPr>
        <w:pStyle w:val="Heading1"/>
      </w:pPr>
      <w:r>
        <w:t>Notes from meeting</w:t>
      </w:r>
    </w:p>
    <w:p w14:paraId="4ED259C9" w14:textId="2BB70EBC" w:rsidR="00557320" w:rsidRDefault="00060E0C" w:rsidP="00E339AB">
      <w:pPr>
        <w:pStyle w:val="ListParagraph"/>
      </w:pPr>
      <w:r>
        <w:t>Know where your packages are pip installed</w:t>
      </w:r>
    </w:p>
    <w:p w14:paraId="28BD055C" w14:textId="4E0AA3B3" w:rsidR="00060E0C" w:rsidRDefault="00060E0C" w:rsidP="00E339AB">
      <w:pPr>
        <w:pStyle w:val="ListParagraph"/>
      </w:pPr>
      <w:r>
        <w:t>Know where .</w:t>
      </w:r>
      <w:proofErr w:type="spellStart"/>
      <w:r>
        <w:t>etc</w:t>
      </w:r>
      <w:proofErr w:type="spellEnd"/>
      <w:r>
        <w:t xml:space="preserve"> folders/ configurations </w:t>
      </w:r>
    </w:p>
    <w:p w14:paraId="47E9D119" w14:textId="70079115" w:rsidR="008717C7" w:rsidRDefault="008717C7" w:rsidP="00285504"/>
    <w:p w14:paraId="6D55CD22" w14:textId="261632E2" w:rsidR="008717C7" w:rsidRDefault="008717C7" w:rsidP="008717C7">
      <w:pPr>
        <w:pStyle w:val="Heading1"/>
      </w:pPr>
      <w:r>
        <w:t>To do for next time</w:t>
      </w:r>
    </w:p>
    <w:p w14:paraId="3D6560CF" w14:textId="7A0C1E7C" w:rsidR="00C16465" w:rsidRPr="00D503BF" w:rsidRDefault="00C16465" w:rsidP="00E339AB">
      <w:pPr>
        <w:pStyle w:val="ListParagraph"/>
        <w:rPr>
          <w:strike/>
        </w:rPr>
      </w:pPr>
      <w:r w:rsidRPr="00D503BF">
        <w:rPr>
          <w:strike/>
        </w:rPr>
        <w:t xml:space="preserve">Convert </w:t>
      </w:r>
      <w:proofErr w:type="spellStart"/>
      <w:r w:rsidRPr="00D503BF">
        <w:rPr>
          <w:strike/>
        </w:rPr>
        <w:t>df_x</w:t>
      </w:r>
      <w:proofErr w:type="spellEnd"/>
      <w:r w:rsidRPr="00D503BF">
        <w:rPr>
          <w:strike/>
        </w:rPr>
        <w:t xml:space="preserve"> to </w:t>
      </w:r>
      <w:proofErr w:type="spellStart"/>
      <w:r w:rsidRPr="00D503BF">
        <w:rPr>
          <w:strike/>
        </w:rPr>
        <w:t>numpy</w:t>
      </w:r>
      <w:proofErr w:type="spellEnd"/>
      <w:r w:rsidRPr="00D503BF">
        <w:rPr>
          <w:strike/>
        </w:rPr>
        <w:t xml:space="preserve"> array</w:t>
      </w:r>
      <w:r w:rsidR="002A2025" w:rsidRPr="00D503BF">
        <w:rPr>
          <w:strike/>
        </w:rPr>
        <w:t xml:space="preserve"> before running fit method</w:t>
      </w:r>
    </w:p>
    <w:p w14:paraId="3DFA6DB0" w14:textId="27B7110E" w:rsidR="002A2025" w:rsidRDefault="008717C7" w:rsidP="00E339AB">
      <w:pPr>
        <w:pStyle w:val="ListParagraph"/>
      </w:pPr>
      <w:r>
        <w:t>Implement batch and minibatch</w:t>
      </w:r>
      <w:r w:rsidR="002A2025">
        <w:t xml:space="preserve"> gradient descent</w:t>
      </w:r>
    </w:p>
    <w:p w14:paraId="30628C90" w14:textId="688A4703" w:rsidR="002A2025" w:rsidRDefault="002A2025" w:rsidP="00E339AB">
      <w:pPr>
        <w:pStyle w:val="ListParagraph"/>
      </w:pPr>
      <w:bookmarkStart w:id="0" w:name="_GoBack"/>
      <w:bookmarkEnd w:id="0"/>
    </w:p>
    <w:p w14:paraId="1D39C39A" w14:textId="2B9C5DD5" w:rsidR="00BC5CDB" w:rsidRDefault="00BC5CDB" w:rsidP="00E339AB">
      <w:pPr>
        <w:pStyle w:val="ListParagraph"/>
      </w:pPr>
      <w:r>
        <w:t>Check implementation of python code SGD</w:t>
      </w:r>
    </w:p>
    <w:p w14:paraId="28C87DE3" w14:textId="696C5922" w:rsidR="00BC5CDB" w:rsidRDefault="002848D2" w:rsidP="00E339AB">
      <w:pPr>
        <w:pStyle w:val="ListParagraph"/>
      </w:pPr>
      <w:r>
        <w:t>P</w:t>
      </w:r>
      <w:r w:rsidR="00A13EB7" w:rsidRPr="00A13EB7">
        <w:t>andas</w:t>
      </w:r>
      <w:r>
        <w:t xml:space="preserve"> – use function</w:t>
      </w:r>
      <w:r w:rsidR="00A13EB7" w:rsidRPr="00A13EB7">
        <w:t xml:space="preserve"> </w:t>
      </w:r>
      <w:proofErr w:type="spellStart"/>
      <w:r w:rsidR="00A13EB7" w:rsidRPr="00A13EB7">
        <w:t>get</w:t>
      </w:r>
      <w:r>
        <w:t>_</w:t>
      </w:r>
      <w:r w:rsidR="00A13EB7" w:rsidRPr="00A13EB7">
        <w:t>dummies</w:t>
      </w:r>
      <w:proofErr w:type="spellEnd"/>
      <w:r w:rsidR="00A13EB7">
        <w:t xml:space="preserve"> for pitchfork data</w:t>
      </w:r>
    </w:p>
    <w:p w14:paraId="631257CA" w14:textId="120297FF" w:rsidR="00A13EB7" w:rsidRDefault="00A13EB7" w:rsidP="00285504"/>
    <w:p w14:paraId="088DC44B" w14:textId="28A37FDB" w:rsidR="00E339AB" w:rsidRDefault="00E339AB" w:rsidP="00E339AB">
      <w:pPr>
        <w:pStyle w:val="Heading1"/>
      </w:pPr>
      <w:r>
        <w:t>Notes on dummies in Pandas</w:t>
      </w:r>
    </w:p>
    <w:p w14:paraId="16B300FA" w14:textId="6ED3D501" w:rsidR="00A13EB7" w:rsidRDefault="00A95F38" w:rsidP="00E339AB">
      <w:pPr>
        <w:pStyle w:val="ListParagraph"/>
      </w:pPr>
      <w:r>
        <w:t>Dummies – can get dummies in test set that was not in training set –</w:t>
      </w:r>
    </w:p>
    <w:p w14:paraId="76657513" w14:textId="7E4A925D" w:rsidR="00A95F38" w:rsidRDefault="005E0495" w:rsidP="00E339AB">
      <w:pPr>
        <w:pStyle w:val="ListParagraph"/>
      </w:pPr>
      <w:r>
        <w:t>In fit data – get dummies</w:t>
      </w:r>
    </w:p>
    <w:p w14:paraId="0DDDE96F" w14:textId="65B1D93D" w:rsidR="005E0495" w:rsidRDefault="005E0495" w:rsidP="00E339AB">
      <w:pPr>
        <w:pStyle w:val="ListParagraph"/>
      </w:pPr>
      <w:r>
        <w:t>Store column names as attribute of preprocessor</w:t>
      </w:r>
    </w:p>
    <w:p w14:paraId="72E7D7DE" w14:textId="30B314CD" w:rsidR="005E0495" w:rsidRDefault="005E0495" w:rsidP="00285504"/>
    <w:p w14:paraId="6131B7BD" w14:textId="1C435BA6" w:rsidR="006474E1" w:rsidRDefault="006474E1" w:rsidP="00285504">
      <w:r>
        <w:t>Modeling fit predict</w:t>
      </w:r>
    </w:p>
    <w:p w14:paraId="5F1FA04E" w14:textId="5B55C898" w:rsidR="006474E1" w:rsidRDefault="006474E1" w:rsidP="00285504"/>
    <w:p w14:paraId="04FD5D84" w14:textId="7C087CBD" w:rsidR="006474E1" w:rsidRDefault="006474E1" w:rsidP="00285504">
      <w:r>
        <w:t>Fit transform</w:t>
      </w:r>
    </w:p>
    <w:p w14:paraId="6CA6660E" w14:textId="77777777" w:rsidR="006474E1" w:rsidRDefault="006474E1" w:rsidP="00285504"/>
    <w:p w14:paraId="5A3619D8" w14:textId="77777777" w:rsidR="00BC5CDB" w:rsidRDefault="00BC5CDB" w:rsidP="00285504"/>
    <w:p w14:paraId="4F7CBCF4" w14:textId="77777777" w:rsidR="006D465F" w:rsidRDefault="006D465F" w:rsidP="005329D2">
      <w:pPr>
        <w:spacing w:after="0"/>
      </w:pPr>
    </w:p>
    <w:sectPr w:rsidR="006D46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D7BFE" w14:textId="77777777" w:rsidR="00170847" w:rsidRDefault="00170847" w:rsidP="005329D2">
      <w:pPr>
        <w:spacing w:after="0" w:line="240" w:lineRule="auto"/>
      </w:pPr>
      <w:r>
        <w:separator/>
      </w:r>
    </w:p>
  </w:endnote>
  <w:endnote w:type="continuationSeparator" w:id="0">
    <w:p w14:paraId="1EA7D30E" w14:textId="77777777" w:rsidR="00170847" w:rsidRDefault="00170847" w:rsidP="0053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2506D" w14:textId="77777777" w:rsidR="00170847" w:rsidRDefault="00170847" w:rsidP="005329D2">
      <w:pPr>
        <w:spacing w:after="0" w:line="240" w:lineRule="auto"/>
      </w:pPr>
      <w:r>
        <w:separator/>
      </w:r>
    </w:p>
  </w:footnote>
  <w:footnote w:type="continuationSeparator" w:id="0">
    <w:p w14:paraId="17CA4FBA" w14:textId="77777777" w:rsidR="00170847" w:rsidRDefault="00170847" w:rsidP="00532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AB5EE" w14:textId="56952845" w:rsidR="001D189F" w:rsidRDefault="00F86BD0" w:rsidP="005D456B">
    <w:pPr>
      <w:spacing w:after="0"/>
      <w:rPr>
        <w:sz w:val="48"/>
        <w:szCs w:val="48"/>
      </w:rPr>
    </w:pPr>
    <w:proofErr w:type="spellStart"/>
    <w:r>
      <w:rPr>
        <w:rStyle w:val="TitleChar"/>
      </w:rPr>
      <w:t>Chipy</w:t>
    </w:r>
    <w:proofErr w:type="spellEnd"/>
    <w:r>
      <w:rPr>
        <w:rStyle w:val="TitleChar"/>
      </w:rPr>
      <w:t xml:space="preserve"> Code Pairing</w:t>
    </w:r>
    <w:r w:rsidR="005D456B" w:rsidRPr="006C5DD0">
      <w:rPr>
        <w:b/>
        <w:sz w:val="48"/>
        <w:szCs w:val="48"/>
      </w:rPr>
      <w:tab/>
    </w:r>
    <w:r w:rsidR="005D456B" w:rsidRPr="006C5DD0">
      <w:rPr>
        <w:b/>
        <w:sz w:val="48"/>
        <w:szCs w:val="48"/>
      </w:rPr>
      <w:tab/>
    </w:r>
    <w:r w:rsidR="005D456B" w:rsidRPr="006C5DD0">
      <w:rPr>
        <w:b/>
        <w:sz w:val="48"/>
        <w:szCs w:val="48"/>
      </w:rPr>
      <w:tab/>
    </w:r>
    <w:r w:rsidR="005D456B" w:rsidRPr="006C5DD0">
      <w:rPr>
        <w:b/>
        <w:sz w:val="48"/>
        <w:szCs w:val="48"/>
      </w:rPr>
      <w:tab/>
    </w:r>
    <w:r>
      <w:rPr>
        <w:sz w:val="48"/>
        <w:szCs w:val="48"/>
      </w:rPr>
      <w:t>4/1/2018</w:t>
    </w:r>
  </w:p>
  <w:p w14:paraId="57826358" w14:textId="5262C886" w:rsidR="00283EE8" w:rsidRPr="006D465F" w:rsidRDefault="00283EE8" w:rsidP="006D465F">
    <w:pPr>
      <w:pStyle w:val="Subtitle"/>
    </w:pPr>
    <w:r w:rsidRPr="006D465F">
      <w:t xml:space="preserve">Attendees: </w:t>
    </w:r>
    <w:r w:rsidR="00F86BD0">
      <w:t>Scott, Andrew</w:t>
    </w:r>
    <w:r w:rsidRPr="006D465F">
      <w:t xml:space="preserve"> </w:t>
    </w:r>
  </w:p>
  <w:p w14:paraId="402A18C9" w14:textId="77777777" w:rsidR="00283EE8" w:rsidRPr="00283EE8" w:rsidRDefault="00283EE8" w:rsidP="00283EE8">
    <w:pPr>
      <w:pBdr>
        <w:bottom w:val="single" w:sz="4" w:space="1" w:color="auto"/>
      </w:pBdr>
      <w:spacing w:after="0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20"/>
    <w:rsid w:val="00001F14"/>
    <w:rsid w:val="00031AAB"/>
    <w:rsid w:val="00060E0C"/>
    <w:rsid w:val="00067827"/>
    <w:rsid w:val="00082622"/>
    <w:rsid w:val="00170847"/>
    <w:rsid w:val="00196F08"/>
    <w:rsid w:val="001D189F"/>
    <w:rsid w:val="002611E6"/>
    <w:rsid w:val="00276BD8"/>
    <w:rsid w:val="00283EE8"/>
    <w:rsid w:val="002848D2"/>
    <w:rsid w:val="00285504"/>
    <w:rsid w:val="002A2025"/>
    <w:rsid w:val="002B6FBB"/>
    <w:rsid w:val="00495371"/>
    <w:rsid w:val="005329D2"/>
    <w:rsid w:val="0055003F"/>
    <w:rsid w:val="00557320"/>
    <w:rsid w:val="005D456B"/>
    <w:rsid w:val="005E0495"/>
    <w:rsid w:val="005E12F4"/>
    <w:rsid w:val="005E2A03"/>
    <w:rsid w:val="00605D53"/>
    <w:rsid w:val="006474E1"/>
    <w:rsid w:val="00683EAD"/>
    <w:rsid w:val="006B4364"/>
    <w:rsid w:val="006C46C6"/>
    <w:rsid w:val="006C5DD0"/>
    <w:rsid w:val="006D09AA"/>
    <w:rsid w:val="006D465F"/>
    <w:rsid w:val="00750846"/>
    <w:rsid w:val="00764E7C"/>
    <w:rsid w:val="00767B26"/>
    <w:rsid w:val="008717C7"/>
    <w:rsid w:val="00926062"/>
    <w:rsid w:val="00A13EB7"/>
    <w:rsid w:val="00A5506E"/>
    <w:rsid w:val="00A71D01"/>
    <w:rsid w:val="00A82B09"/>
    <w:rsid w:val="00A8707A"/>
    <w:rsid w:val="00A922C9"/>
    <w:rsid w:val="00A95F38"/>
    <w:rsid w:val="00AA712A"/>
    <w:rsid w:val="00BC5CDB"/>
    <w:rsid w:val="00C15C7C"/>
    <w:rsid w:val="00C16465"/>
    <w:rsid w:val="00D503BF"/>
    <w:rsid w:val="00D71C6F"/>
    <w:rsid w:val="00DB5A51"/>
    <w:rsid w:val="00E339AB"/>
    <w:rsid w:val="00EE74B6"/>
    <w:rsid w:val="00EF0A9C"/>
    <w:rsid w:val="00EF10C2"/>
    <w:rsid w:val="00F14DF1"/>
    <w:rsid w:val="00F83D78"/>
    <w:rsid w:val="00F86BD0"/>
    <w:rsid w:val="00F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76C6"/>
  <w15:chartTrackingRefBased/>
  <w15:docId w15:val="{40AA4B31-F0B0-4F7E-B7E5-FC69DFD5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65F"/>
    <w:pPr>
      <w:spacing w:after="0"/>
      <w:outlineLvl w:val="0"/>
    </w:pPr>
    <w:rPr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9D2"/>
  </w:style>
  <w:style w:type="paragraph" w:styleId="Footer">
    <w:name w:val="footer"/>
    <w:basedOn w:val="Normal"/>
    <w:link w:val="FooterChar"/>
    <w:uiPriority w:val="99"/>
    <w:unhideWhenUsed/>
    <w:rsid w:val="0053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9D2"/>
  </w:style>
  <w:style w:type="character" w:customStyle="1" w:styleId="Heading1Char">
    <w:name w:val="Heading 1 Char"/>
    <w:basedOn w:val="DefaultParagraphFont"/>
    <w:link w:val="Heading1"/>
    <w:uiPriority w:val="9"/>
    <w:rsid w:val="006D465F"/>
    <w:rPr>
      <w:sz w:val="36"/>
      <w:szCs w:val="3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465F"/>
    <w:pPr>
      <w:spacing w:after="0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465F"/>
    <w:rPr>
      <w:b/>
      <w:sz w:val="48"/>
      <w:szCs w:val="48"/>
    </w:rPr>
  </w:style>
  <w:style w:type="paragraph" w:styleId="Subtitle">
    <w:name w:val="Subtitle"/>
    <w:aliases w:val="Attendees"/>
    <w:basedOn w:val="Normal"/>
    <w:next w:val="Normal"/>
    <w:link w:val="SubtitleChar"/>
    <w:uiPriority w:val="11"/>
    <w:qFormat/>
    <w:rsid w:val="006D465F"/>
    <w:pPr>
      <w:spacing w:after="0"/>
    </w:pPr>
    <w:rPr>
      <w:sz w:val="24"/>
      <w:szCs w:val="24"/>
    </w:rPr>
  </w:style>
  <w:style w:type="character" w:customStyle="1" w:styleId="SubtitleChar">
    <w:name w:val="Subtitle Char"/>
    <w:aliases w:val="Attendees Char"/>
    <w:basedOn w:val="DefaultParagraphFont"/>
    <w:link w:val="Subtitle"/>
    <w:uiPriority w:val="11"/>
    <w:rsid w:val="006D465F"/>
    <w:rPr>
      <w:sz w:val="24"/>
      <w:szCs w:val="24"/>
    </w:rPr>
  </w:style>
  <w:style w:type="paragraph" w:styleId="ListParagraph">
    <w:name w:val="List Paragraph"/>
    <w:aliases w:val="Bullet point"/>
    <w:basedOn w:val="Normal"/>
    <w:uiPriority w:val="34"/>
    <w:qFormat/>
    <w:rsid w:val="00001F14"/>
    <w:pPr>
      <w:spacing w:after="0"/>
      <w:ind w:left="450" w:hanging="180"/>
    </w:pPr>
    <w:rPr>
      <w:sz w:val="24"/>
    </w:rPr>
  </w:style>
  <w:style w:type="paragraph" w:styleId="NoSpacing">
    <w:name w:val="No Spacing"/>
    <w:uiPriority w:val="1"/>
    <w:qFormat/>
    <w:rsid w:val="00276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i\Documents\Custom%20Office%20Templates\Meeting%20Notes.dotx" TargetMode="Externa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8E8C5-6430-4ADF-9C58-70A8EE13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354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Lai</dc:creator>
  <cp:keywords/>
  <dc:description/>
  <cp:lastModifiedBy>Andrew Lai</cp:lastModifiedBy>
  <cp:revision>12</cp:revision>
  <dcterms:created xsi:type="dcterms:W3CDTF">2018-04-01T20:28:00Z</dcterms:created>
  <dcterms:modified xsi:type="dcterms:W3CDTF">2018-04-05T03:12:00Z</dcterms:modified>
</cp:coreProperties>
</file>