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47A0" w14:textId="77777777" w:rsidR="00283EE8" w:rsidRDefault="00283EE8" w:rsidP="00767B26">
      <w:pPr>
        <w:spacing w:after="0"/>
        <w:rPr>
          <w:sz w:val="36"/>
          <w:szCs w:val="36"/>
          <w:u w:val="single"/>
        </w:rPr>
      </w:pPr>
    </w:p>
    <w:p w14:paraId="09CAB11A" w14:textId="5AF7D986" w:rsidR="00767B26" w:rsidRPr="002611E6" w:rsidRDefault="00F00198" w:rsidP="006D465F">
      <w:pPr>
        <w:pStyle w:val="Heading1"/>
      </w:pPr>
      <w:r>
        <w:t>Process for building a data model</w:t>
      </w:r>
    </w:p>
    <w:p w14:paraId="00E38B6F" w14:textId="51D9FE3C" w:rsidR="00F00198" w:rsidRDefault="00F00198" w:rsidP="00F00198">
      <w:pPr>
        <w:pStyle w:val="ListParagraph"/>
      </w:pPr>
      <w:r>
        <w:t xml:space="preserve">1) Query, ingest, load - (this is stored in </w:t>
      </w:r>
      <w:proofErr w:type="spellStart"/>
      <w:r>
        <w:t>jupyter</w:t>
      </w:r>
      <w:proofErr w:type="spellEnd"/>
      <w:r>
        <w:t xml:space="preserve"> notebook 1)</w:t>
      </w:r>
    </w:p>
    <w:p w14:paraId="3468C837" w14:textId="56673A4C" w:rsidR="00F00198" w:rsidRDefault="00F00198" w:rsidP="00F00198">
      <w:pPr>
        <w:pStyle w:val="ListParagraph"/>
      </w:pPr>
      <w:r>
        <w:t xml:space="preserve">2) Preprocessing - (this is stored in </w:t>
      </w:r>
      <w:proofErr w:type="spellStart"/>
      <w:r>
        <w:t>jupyter</w:t>
      </w:r>
      <w:proofErr w:type="spellEnd"/>
      <w:r>
        <w:t xml:space="preserve"> notebook 2)</w:t>
      </w:r>
    </w:p>
    <w:p w14:paraId="32D5A3E0" w14:textId="01823743" w:rsidR="00F00198" w:rsidRDefault="00F00198" w:rsidP="00F00198">
      <w:pPr>
        <w:pStyle w:val="ListParagraph"/>
      </w:pPr>
      <w:r>
        <w:t>3) Train Test Split + Modeling –</w:t>
      </w:r>
    </w:p>
    <w:p w14:paraId="7D8D8169" w14:textId="65683497" w:rsidR="00F00198" w:rsidRDefault="00F00198" w:rsidP="00F00198">
      <w:pPr>
        <w:pStyle w:val="ListParagraph"/>
      </w:pPr>
    </w:p>
    <w:p w14:paraId="709B6BE5" w14:textId="35E0F4FE" w:rsidR="00F00198" w:rsidRDefault="00F00198" w:rsidP="00F00198">
      <w:pPr>
        <w:pStyle w:val="ListParagraph"/>
      </w:pPr>
      <w:r>
        <w:t>Sample dataset down to 100 or so data points</w:t>
      </w:r>
    </w:p>
    <w:p w14:paraId="69B66E0D" w14:textId="3D1BDA88" w:rsidR="00F00198" w:rsidRDefault="00F00198" w:rsidP="00F00198">
      <w:pPr>
        <w:pStyle w:val="ListParagraph"/>
      </w:pPr>
      <w:r>
        <w:t xml:space="preserve">Preprocessing is a class that can store key features, such as mean,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2C27292E" w14:textId="2AF71EE0" w:rsidR="00F00198" w:rsidRDefault="00F00198" w:rsidP="00F00198">
      <w:pPr>
        <w:pStyle w:val="ListParagraph"/>
      </w:pPr>
      <w:r>
        <w:t xml:space="preserve">Once you’ve demonstrated business value, switch </w:t>
      </w:r>
      <w:proofErr w:type="spellStart"/>
      <w:r>
        <w:t>Jupyter</w:t>
      </w:r>
      <w:proofErr w:type="spellEnd"/>
      <w:r>
        <w:t xml:space="preserve"> notebook with preprocessing into an importable package</w:t>
      </w:r>
    </w:p>
    <w:p w14:paraId="79528962" w14:textId="77777777" w:rsidR="005E2A03" w:rsidRDefault="005E2A03" w:rsidP="005329D2">
      <w:pPr>
        <w:spacing w:after="0"/>
      </w:pPr>
    </w:p>
    <w:p w14:paraId="6E6D5ED9" w14:textId="053A6554" w:rsidR="005E2A03" w:rsidRPr="006D465F" w:rsidRDefault="00F00198" w:rsidP="006D465F">
      <w:pPr>
        <w:pStyle w:val="Heading1"/>
      </w:pPr>
      <w:r>
        <w:t xml:space="preserve">General </w:t>
      </w:r>
      <w:proofErr w:type="spellStart"/>
      <w:r>
        <w:t>jupyter</w:t>
      </w:r>
      <w:proofErr w:type="spellEnd"/>
      <w:r>
        <w:t xml:space="preserve"> advice</w:t>
      </w:r>
    </w:p>
    <w:p w14:paraId="74DC9A8C" w14:textId="5D5E820D" w:rsidR="00031AAB" w:rsidRDefault="00F00198" w:rsidP="006D465F">
      <w:pPr>
        <w:pStyle w:val="ListParagraph"/>
      </w:pPr>
      <w:r>
        <w:t>For each notebook, start with goals summary at the top</w:t>
      </w:r>
      <w:r w:rsidR="00031AAB">
        <w:t>.</w:t>
      </w:r>
    </w:p>
    <w:p w14:paraId="4E21E678" w14:textId="77777777" w:rsidR="00031AAB" w:rsidRDefault="00031AAB" w:rsidP="006D465F">
      <w:pPr>
        <w:pStyle w:val="ListParagraph"/>
      </w:pPr>
      <w:r>
        <w:t>Bullet 2</w:t>
      </w:r>
    </w:p>
    <w:p w14:paraId="768B030A" w14:textId="14A148AF" w:rsidR="00F00198" w:rsidRDefault="00F00198" w:rsidP="00F00198">
      <w:pPr>
        <w:pStyle w:val="ListParagraph"/>
      </w:pPr>
      <w:r>
        <w:t>Pip installable (“extensions”)</w:t>
      </w:r>
    </w:p>
    <w:p w14:paraId="0A6E1B59" w14:textId="77777777" w:rsidR="00F00198" w:rsidRDefault="00F00198" w:rsidP="00F00198">
      <w:pPr>
        <w:pStyle w:val="ListParagraph"/>
      </w:pPr>
    </w:p>
    <w:p w14:paraId="4E00812E" w14:textId="6B5A0477" w:rsidR="00F00198" w:rsidRDefault="00F00198" w:rsidP="00F00198">
      <w:pPr>
        <w:pStyle w:val="ListParagraph"/>
      </w:pPr>
      <w:r>
        <w:t>Table of contents add in</w:t>
      </w:r>
    </w:p>
    <w:p w14:paraId="776A2C5C" w14:textId="7E2961FE" w:rsidR="00F00198" w:rsidRDefault="00F00198" w:rsidP="00F00198">
      <w:pPr>
        <w:pStyle w:val="ListParagraph"/>
      </w:pPr>
      <w:r>
        <w:t>Scratchpad add in</w:t>
      </w:r>
    </w:p>
    <w:p w14:paraId="05935BF2" w14:textId="5285EABC" w:rsidR="00276BD8" w:rsidRDefault="00276BD8" w:rsidP="00F00198">
      <w:pPr>
        <w:pStyle w:val="ListParagraph"/>
      </w:pPr>
    </w:p>
    <w:p w14:paraId="013AF7EF" w14:textId="77777777" w:rsidR="00276BD8" w:rsidRDefault="00276BD8" w:rsidP="00276BD8">
      <w:pPr>
        <w:pStyle w:val="NoSpacing"/>
      </w:pPr>
    </w:p>
    <w:p w14:paraId="4E4634F6" w14:textId="78714563" w:rsidR="00683EAD" w:rsidRDefault="00F00198" w:rsidP="00F00198">
      <w:pPr>
        <w:pStyle w:val="Heading1"/>
      </w:pPr>
      <w:r>
        <w:t>General Atom advice</w:t>
      </w:r>
    </w:p>
    <w:p w14:paraId="305BB05A" w14:textId="77777777" w:rsidR="00F00198" w:rsidRDefault="00F00198" w:rsidP="00F00198">
      <w:pPr>
        <w:pStyle w:val="ListParagraph"/>
      </w:pPr>
    </w:p>
    <w:p w14:paraId="4FCFA6F6" w14:textId="77777777" w:rsidR="00F00198" w:rsidRDefault="00F00198" w:rsidP="00276BD8">
      <w:pPr>
        <w:pStyle w:val="NoSpacing"/>
      </w:pPr>
    </w:p>
    <w:p w14:paraId="2FF0E7E6" w14:textId="035C59FE" w:rsidR="00F00198" w:rsidRDefault="00F00198" w:rsidP="00F00198">
      <w:pPr>
        <w:pStyle w:val="Heading1"/>
      </w:pPr>
      <w:r>
        <w:t>General Python advice</w:t>
      </w:r>
    </w:p>
    <w:p w14:paraId="08F505DF" w14:textId="4F7234A2" w:rsidR="00F00198" w:rsidRPr="00F00198" w:rsidRDefault="00F00198" w:rsidP="00F00198">
      <w:pPr>
        <w:pStyle w:val="ListParagraph"/>
      </w:pPr>
      <w:r>
        <w:t>Python has something like R Studio that was just started called “</w:t>
      </w:r>
      <w:proofErr w:type="spellStart"/>
      <w:r>
        <w:t>Jupyter</w:t>
      </w:r>
      <w:proofErr w:type="spellEnd"/>
      <w:r>
        <w:t xml:space="preserve"> lab’</w:t>
      </w:r>
    </w:p>
    <w:p w14:paraId="5902C05D" w14:textId="77AF2830" w:rsidR="00F00198" w:rsidRDefault="00D143DB" w:rsidP="00D143DB">
      <w:pPr>
        <w:pStyle w:val="ListParagraph"/>
      </w:pPr>
      <w:r>
        <w:t xml:space="preserve">Share packages you develop with </w:t>
      </w:r>
      <w:r w:rsidR="000F0CF5">
        <w:t>t</w:t>
      </w:r>
      <w:r>
        <w:t>eam – don’t need to reinvent the wheel</w:t>
      </w:r>
    </w:p>
    <w:p w14:paraId="4C60C63C" w14:textId="77777777" w:rsidR="00D143DB" w:rsidRDefault="00D143DB" w:rsidP="000F0CF5">
      <w:pPr>
        <w:pStyle w:val="ListParagraph"/>
      </w:pPr>
    </w:p>
    <w:p w14:paraId="1B21EAFE" w14:textId="4468C1E7" w:rsidR="00D143DB" w:rsidRDefault="000F0CF5" w:rsidP="00D97028">
      <w:pPr>
        <w:pStyle w:val="ListParagraph"/>
      </w:pPr>
      <w:r>
        <w:t xml:space="preserve">Use </w:t>
      </w:r>
      <w:proofErr w:type="spellStart"/>
      <w:r w:rsidR="00D143DB">
        <w:t>Numpy</w:t>
      </w:r>
      <w:proofErr w:type="spellEnd"/>
      <w:r w:rsidR="00D143DB">
        <w:t xml:space="preserve"> vectors for </w:t>
      </w:r>
      <w:proofErr w:type="spellStart"/>
      <w:r w:rsidR="00D143DB">
        <w:t>lin</w:t>
      </w:r>
      <w:proofErr w:type="spellEnd"/>
      <w:r w:rsidR="00D143DB">
        <w:t xml:space="preserve"> </w:t>
      </w:r>
      <w:proofErr w:type="spellStart"/>
      <w:r w:rsidR="00D143DB">
        <w:t>alg</w:t>
      </w:r>
      <w:proofErr w:type="spellEnd"/>
      <w:r w:rsidR="00D143DB">
        <w:t xml:space="preserve"> only - pass data frames to the actual function</w:t>
      </w:r>
    </w:p>
    <w:p w14:paraId="1C543A71" w14:textId="7F40E584" w:rsidR="00D143DB" w:rsidRDefault="00D143DB" w:rsidP="00276BD8">
      <w:pPr>
        <w:pStyle w:val="NoSpacing"/>
      </w:pPr>
    </w:p>
    <w:p w14:paraId="77B1F196" w14:textId="008DF26B" w:rsidR="00D143DB" w:rsidRDefault="00D143DB" w:rsidP="00276BD8">
      <w:pPr>
        <w:pStyle w:val="NoSpacing"/>
      </w:pPr>
    </w:p>
    <w:p w14:paraId="7992A1E2" w14:textId="2D840C3C" w:rsidR="00D143DB" w:rsidRDefault="00D143DB" w:rsidP="000F0CF5">
      <w:pPr>
        <w:pStyle w:val="Heading1"/>
      </w:pPr>
      <w:r>
        <w:t>General modeling advice</w:t>
      </w:r>
    </w:p>
    <w:p w14:paraId="0959540A" w14:textId="77777777" w:rsidR="00D143DB" w:rsidRDefault="00D143DB" w:rsidP="00F73295">
      <w:pPr>
        <w:pStyle w:val="ListParagraph"/>
      </w:pPr>
      <w:r>
        <w:t>Confusion matrices</w:t>
      </w:r>
    </w:p>
    <w:p w14:paraId="42F9BDB4" w14:textId="77777777" w:rsidR="00D143DB" w:rsidRDefault="00D143DB" w:rsidP="00F73295">
      <w:pPr>
        <w:pStyle w:val="ListParagraph"/>
      </w:pPr>
      <w:r>
        <w:t xml:space="preserve">Box example - 1,0 0,1 -- most often care about the ones you get WRONG - </w:t>
      </w:r>
    </w:p>
    <w:p w14:paraId="366F459A" w14:textId="3DD630B7" w:rsidR="00D143DB" w:rsidRDefault="00D143DB" w:rsidP="00D143DB"/>
    <w:p w14:paraId="5D17AAEE" w14:textId="10925D2C" w:rsidR="000F0CF5" w:rsidRDefault="000F0CF5" w:rsidP="000F0CF5">
      <w:pPr>
        <w:pStyle w:val="Heading1"/>
      </w:pPr>
      <w:r>
        <w:t>Some next steps for this model</w:t>
      </w:r>
    </w:p>
    <w:p w14:paraId="4626BE63" w14:textId="77777777" w:rsidR="000F0CF5" w:rsidRDefault="000F0CF5" w:rsidP="00F73295">
      <w:pPr>
        <w:pStyle w:val="ListParagraph"/>
      </w:pPr>
      <w:r>
        <w:t>Start with Logistic Regression</w:t>
      </w:r>
    </w:p>
    <w:p w14:paraId="5762C144" w14:textId="665EA979" w:rsidR="000F0CF5" w:rsidRDefault="00F73295" w:rsidP="00F73295">
      <w:pPr>
        <w:pStyle w:val="ListParagraph"/>
      </w:pPr>
      <w:r>
        <w:t>However, expect that a r</w:t>
      </w:r>
      <w:r w:rsidR="000F0CF5">
        <w:t xml:space="preserve">andom forest </w:t>
      </w:r>
      <w:r>
        <w:t xml:space="preserve">will </w:t>
      </w:r>
      <w:r w:rsidR="000F0CF5">
        <w:t>predict better, because of non-linear behavior</w:t>
      </w:r>
      <w:r>
        <w:t xml:space="preserve"> and separation boundaries</w:t>
      </w:r>
    </w:p>
    <w:p w14:paraId="2289A7A7" w14:textId="77777777" w:rsidR="000F0CF5" w:rsidRDefault="000F0CF5" w:rsidP="00F73295"/>
    <w:p w14:paraId="15F16C57" w14:textId="1F0C90CE" w:rsidR="000F0CF5" w:rsidRDefault="000F0CF5" w:rsidP="00F73295">
      <w:pPr>
        <w:pStyle w:val="ListParagraph"/>
      </w:pPr>
      <w:r>
        <w:t xml:space="preserve">Random forest </w:t>
      </w:r>
      <w:r w:rsidR="00F73295">
        <w:t>– will be used to understand the data set and understand</w:t>
      </w:r>
      <w:r>
        <w:t xml:space="preserve"> feature importance</w:t>
      </w:r>
    </w:p>
    <w:p w14:paraId="420C3056" w14:textId="3E48550E" w:rsidR="00285504" w:rsidRPr="00285504" w:rsidRDefault="00F73295" w:rsidP="0019439E">
      <w:pPr>
        <w:pStyle w:val="ListParagraph"/>
      </w:pPr>
      <w:r>
        <w:t>Can use it to answer: d</w:t>
      </w:r>
      <w:r w:rsidR="000F0CF5">
        <w:t>o I need to take these</w:t>
      </w:r>
      <w:r>
        <w:t xml:space="preserve"> measurements</w:t>
      </w:r>
      <w:r w:rsidR="000F0CF5">
        <w:t xml:space="preserve"> out of the dataset?</w:t>
      </w:r>
    </w:p>
    <w:p w14:paraId="68A727FC" w14:textId="77777777" w:rsidR="002B6FBB" w:rsidRDefault="002B6FBB" w:rsidP="005329D2">
      <w:pPr>
        <w:spacing w:after="0"/>
      </w:pPr>
    </w:p>
    <w:p w14:paraId="0CB9F82F" w14:textId="77777777" w:rsidR="00F00198" w:rsidRDefault="00F00198" w:rsidP="00F00198">
      <w:pPr>
        <w:spacing w:after="0"/>
      </w:pPr>
    </w:p>
    <w:p w14:paraId="0C71CF6D" w14:textId="2ACF27A7" w:rsidR="00F00198" w:rsidRDefault="000F0CF5" w:rsidP="000F0CF5">
      <w:pPr>
        <w:pStyle w:val="Heading1"/>
      </w:pPr>
      <w:r>
        <w:t>Next time</w:t>
      </w:r>
    </w:p>
    <w:p w14:paraId="166115B9" w14:textId="77777777" w:rsidR="00F00198" w:rsidRDefault="00F00198" w:rsidP="00F00198">
      <w:pPr>
        <w:spacing w:after="0"/>
      </w:pPr>
    </w:p>
    <w:p w14:paraId="258B1853" w14:textId="77777777" w:rsidR="00F00198" w:rsidRDefault="00F00198" w:rsidP="000F0CF5">
      <w:pPr>
        <w:pStyle w:val="ListParagraph"/>
      </w:pPr>
    </w:p>
    <w:p w14:paraId="6430F1E1" w14:textId="07A5B7BE" w:rsidR="00F00198" w:rsidRPr="003D7B0A" w:rsidRDefault="00B5092E" w:rsidP="000F0CF5">
      <w:pPr>
        <w:pStyle w:val="ListParagraph"/>
        <w:rPr>
          <w:strike/>
        </w:rPr>
      </w:pPr>
      <w:r w:rsidRPr="003D7B0A">
        <w:rPr>
          <w:strike/>
        </w:rPr>
        <w:t>Fix problem with</w:t>
      </w:r>
      <w:r w:rsidR="00F00198" w:rsidRPr="003D7B0A">
        <w:rPr>
          <w:strike/>
        </w:rPr>
        <w:t xml:space="preserve"> import</w:t>
      </w:r>
      <w:r w:rsidRPr="003D7B0A">
        <w:rPr>
          <w:strike/>
        </w:rPr>
        <w:t>ing packages</w:t>
      </w:r>
    </w:p>
    <w:p w14:paraId="44BC3AC0" w14:textId="77777777" w:rsidR="00F00198" w:rsidRDefault="00F00198" w:rsidP="000F0CF5">
      <w:pPr>
        <w:pStyle w:val="ListParagraph"/>
      </w:pPr>
      <w:bookmarkStart w:id="0" w:name="_GoBack"/>
      <w:bookmarkEnd w:id="0"/>
    </w:p>
    <w:p w14:paraId="0426B4D1" w14:textId="32F36F07" w:rsidR="00F00198" w:rsidRDefault="00F00198" w:rsidP="000F0CF5">
      <w:pPr>
        <w:pStyle w:val="ListParagraph"/>
      </w:pPr>
      <w:r>
        <w:t>I</w:t>
      </w:r>
      <w:r w:rsidR="0087186B">
        <w:t>n</w:t>
      </w:r>
      <w:r>
        <w:t xml:space="preserve">stall library to view </w:t>
      </w:r>
      <w:proofErr w:type="spellStart"/>
      <w:r>
        <w:t>Jupyter</w:t>
      </w:r>
      <w:proofErr w:type="spellEnd"/>
    </w:p>
    <w:p w14:paraId="5BF359F7" w14:textId="77777777" w:rsidR="00F00198" w:rsidRDefault="00F00198" w:rsidP="000F0CF5">
      <w:pPr>
        <w:pStyle w:val="ListParagraph"/>
      </w:pPr>
    </w:p>
    <w:p w14:paraId="21CF40BC" w14:textId="77777777" w:rsidR="00F00198" w:rsidRDefault="00F00198" w:rsidP="000F0CF5">
      <w:pPr>
        <w:pStyle w:val="ListParagraph"/>
      </w:pPr>
      <w:r>
        <w:t>AUTORELOAD - look into this</w:t>
      </w:r>
    </w:p>
    <w:p w14:paraId="26F32445" w14:textId="77777777" w:rsidR="00F00198" w:rsidRDefault="00F00198" w:rsidP="000F0CF5">
      <w:pPr>
        <w:pStyle w:val="ListParagraph"/>
      </w:pPr>
      <w:r>
        <w:t>PDB - look into this</w:t>
      </w:r>
    </w:p>
    <w:p w14:paraId="58C338D7" w14:textId="77777777" w:rsidR="00F00198" w:rsidRDefault="00F00198" w:rsidP="000F0CF5">
      <w:pPr>
        <w:pStyle w:val="ListParagraph"/>
      </w:pPr>
    </w:p>
    <w:p w14:paraId="54687EC6" w14:textId="77777777" w:rsidR="00F00198" w:rsidRDefault="00F00198" w:rsidP="000F0CF5">
      <w:pPr>
        <w:pStyle w:val="ListParagraph"/>
      </w:pPr>
      <w:r>
        <w:t>Use PDB with scratchpad</w:t>
      </w:r>
    </w:p>
    <w:p w14:paraId="47D456A2" w14:textId="77777777" w:rsidR="00F00198" w:rsidRDefault="00F00198" w:rsidP="000F0CF5">
      <w:pPr>
        <w:pStyle w:val="ListParagraph"/>
      </w:pPr>
    </w:p>
    <w:p w14:paraId="380C637D" w14:textId="77777777" w:rsidR="00F00198" w:rsidRDefault="00F00198" w:rsidP="000F0CF5">
      <w:pPr>
        <w:pStyle w:val="ListParagraph"/>
      </w:pPr>
      <w:r>
        <w:t>My goals:</w:t>
      </w:r>
    </w:p>
    <w:p w14:paraId="4E5175B2" w14:textId="77777777" w:rsidR="00F00198" w:rsidRDefault="00F00198" w:rsidP="000F0CF5">
      <w:pPr>
        <w:pStyle w:val="ListParagraph"/>
      </w:pPr>
      <w:r>
        <w:t>implement ridge regression</w:t>
      </w:r>
    </w:p>
    <w:p w14:paraId="261D0BDA" w14:textId="77777777" w:rsidR="00F00198" w:rsidRDefault="00F00198" w:rsidP="000F0CF5">
      <w:pPr>
        <w:pStyle w:val="ListParagraph"/>
      </w:pPr>
      <w:r>
        <w:t xml:space="preserve">Categorical to continuous regression...? </w:t>
      </w:r>
    </w:p>
    <w:p w14:paraId="435C6A09" w14:textId="77777777" w:rsidR="00F00198" w:rsidRDefault="00F00198" w:rsidP="000F0CF5">
      <w:pPr>
        <w:pStyle w:val="ListParagraph"/>
      </w:pPr>
    </w:p>
    <w:p w14:paraId="4B5CABD1" w14:textId="77777777" w:rsidR="00F00198" w:rsidRDefault="00F00198" w:rsidP="000F0CF5">
      <w:pPr>
        <w:pStyle w:val="ListParagraph"/>
      </w:pPr>
      <w:r>
        <w:t xml:space="preserve">Demonstrate that I can replicate code in </w:t>
      </w:r>
      <w:proofErr w:type="spellStart"/>
      <w:r>
        <w:t>SKlearn</w:t>
      </w:r>
      <w:proofErr w:type="spellEnd"/>
    </w:p>
    <w:p w14:paraId="3D3854E1" w14:textId="77777777" w:rsidR="00F00198" w:rsidRDefault="00F00198" w:rsidP="000F0CF5">
      <w:pPr>
        <w:pStyle w:val="ListParagraph"/>
      </w:pPr>
      <w:r>
        <w:t>Try to build a cool UI out of these...</w:t>
      </w:r>
    </w:p>
    <w:p w14:paraId="6FB5D918" w14:textId="77777777" w:rsidR="006D465F" w:rsidRDefault="006D465F" w:rsidP="005329D2">
      <w:pPr>
        <w:spacing w:after="0"/>
      </w:pPr>
    </w:p>
    <w:sectPr w:rsidR="006D46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FC0A2" w14:textId="77777777" w:rsidR="00F30778" w:rsidRDefault="00F30778" w:rsidP="005329D2">
      <w:pPr>
        <w:spacing w:after="0" w:line="240" w:lineRule="auto"/>
      </w:pPr>
      <w:r>
        <w:separator/>
      </w:r>
    </w:p>
  </w:endnote>
  <w:endnote w:type="continuationSeparator" w:id="0">
    <w:p w14:paraId="4A653554" w14:textId="77777777" w:rsidR="00F30778" w:rsidRDefault="00F30778" w:rsidP="0053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6C18D" w14:textId="77777777" w:rsidR="00F30778" w:rsidRDefault="00F30778" w:rsidP="005329D2">
      <w:pPr>
        <w:spacing w:after="0" w:line="240" w:lineRule="auto"/>
      </w:pPr>
      <w:r>
        <w:separator/>
      </w:r>
    </w:p>
  </w:footnote>
  <w:footnote w:type="continuationSeparator" w:id="0">
    <w:p w14:paraId="74AC9481" w14:textId="77777777" w:rsidR="00F30778" w:rsidRDefault="00F30778" w:rsidP="00532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3BFF5" w14:textId="17A58CD6" w:rsidR="001D189F" w:rsidRDefault="00F00198" w:rsidP="005D456B">
    <w:pPr>
      <w:spacing w:after="0"/>
      <w:rPr>
        <w:sz w:val="48"/>
        <w:szCs w:val="48"/>
      </w:rPr>
    </w:pPr>
    <w:r>
      <w:rPr>
        <w:rStyle w:val="TitleChar"/>
      </w:rPr>
      <w:t>Code Pairing</w:t>
    </w:r>
    <w:r w:rsidR="00031AAB">
      <w:rPr>
        <w:b/>
        <w:sz w:val="48"/>
        <w:szCs w:val="48"/>
      </w:rPr>
      <w:tab/>
    </w:r>
    <w:r w:rsidR="00031AAB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 w:rsidR="005D456B" w:rsidRPr="006C5DD0">
      <w:rPr>
        <w:b/>
        <w:sz w:val="48"/>
        <w:szCs w:val="48"/>
      </w:rPr>
      <w:tab/>
    </w:r>
    <w:r>
      <w:rPr>
        <w:sz w:val="48"/>
        <w:szCs w:val="48"/>
      </w:rPr>
      <w:t>3/27/2018</w:t>
    </w:r>
  </w:p>
  <w:p w14:paraId="3947E2C3" w14:textId="50C69E3B" w:rsidR="00283EE8" w:rsidRPr="006D465F" w:rsidRDefault="00283EE8" w:rsidP="006D465F">
    <w:pPr>
      <w:pStyle w:val="Subtitle"/>
    </w:pPr>
    <w:r w:rsidRPr="006D465F">
      <w:t xml:space="preserve">Attendees: </w:t>
    </w:r>
    <w:r w:rsidR="00F00198">
      <w:t>Andrew</w:t>
    </w:r>
    <w:r w:rsidRPr="006D465F">
      <w:t>,</w:t>
    </w:r>
    <w:r w:rsidR="00F00198">
      <w:t xml:space="preserve"> Scott</w:t>
    </w:r>
    <w:r w:rsidRPr="006D465F">
      <w:t xml:space="preserve"> </w:t>
    </w:r>
  </w:p>
  <w:p w14:paraId="15D314A1" w14:textId="77777777" w:rsidR="00283EE8" w:rsidRPr="00283EE8" w:rsidRDefault="00283EE8" w:rsidP="00283EE8">
    <w:pPr>
      <w:pBdr>
        <w:bottom w:val="single" w:sz="4" w:space="1" w:color="auto"/>
      </w:pBdr>
      <w:spacing w:after="0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98"/>
    <w:rsid w:val="00001F14"/>
    <w:rsid w:val="00031AAB"/>
    <w:rsid w:val="00067827"/>
    <w:rsid w:val="000F0CF5"/>
    <w:rsid w:val="001738BF"/>
    <w:rsid w:val="0019439E"/>
    <w:rsid w:val="001D189F"/>
    <w:rsid w:val="002611E6"/>
    <w:rsid w:val="00276BD8"/>
    <w:rsid w:val="00283EE8"/>
    <w:rsid w:val="00285504"/>
    <w:rsid w:val="00286DB4"/>
    <w:rsid w:val="002B6FBB"/>
    <w:rsid w:val="003D7B0A"/>
    <w:rsid w:val="005329D2"/>
    <w:rsid w:val="0055003F"/>
    <w:rsid w:val="005D456B"/>
    <w:rsid w:val="005E12F4"/>
    <w:rsid w:val="005E2A03"/>
    <w:rsid w:val="00605D53"/>
    <w:rsid w:val="00683EAD"/>
    <w:rsid w:val="006B4364"/>
    <w:rsid w:val="006C46C6"/>
    <w:rsid w:val="006C5DD0"/>
    <w:rsid w:val="006D09AA"/>
    <w:rsid w:val="006D465F"/>
    <w:rsid w:val="00750846"/>
    <w:rsid w:val="00764E7C"/>
    <w:rsid w:val="00767B26"/>
    <w:rsid w:val="0087186B"/>
    <w:rsid w:val="00926062"/>
    <w:rsid w:val="00A5506E"/>
    <w:rsid w:val="00A71D01"/>
    <w:rsid w:val="00A82B09"/>
    <w:rsid w:val="00A8707A"/>
    <w:rsid w:val="00A922C9"/>
    <w:rsid w:val="00AA712A"/>
    <w:rsid w:val="00B5092E"/>
    <w:rsid w:val="00C15C7C"/>
    <w:rsid w:val="00D143DB"/>
    <w:rsid w:val="00D71C6F"/>
    <w:rsid w:val="00D97028"/>
    <w:rsid w:val="00DB5A51"/>
    <w:rsid w:val="00EE74B6"/>
    <w:rsid w:val="00EF0A9C"/>
    <w:rsid w:val="00EF10C2"/>
    <w:rsid w:val="00F00198"/>
    <w:rsid w:val="00F14DF1"/>
    <w:rsid w:val="00F30778"/>
    <w:rsid w:val="00F73295"/>
    <w:rsid w:val="00F83D78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BD4E"/>
  <w15:chartTrackingRefBased/>
  <w15:docId w15:val="{B6277CC3-7BBD-496A-8497-49A2C9D9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5F"/>
    <w:pPr>
      <w:spacing w:after="0"/>
      <w:outlineLvl w:val="0"/>
    </w:pPr>
    <w:rPr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D2"/>
  </w:style>
  <w:style w:type="paragraph" w:styleId="Footer">
    <w:name w:val="footer"/>
    <w:basedOn w:val="Normal"/>
    <w:link w:val="FooterChar"/>
    <w:uiPriority w:val="99"/>
    <w:unhideWhenUsed/>
    <w:rsid w:val="0053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D2"/>
  </w:style>
  <w:style w:type="character" w:customStyle="1" w:styleId="Heading1Char">
    <w:name w:val="Heading 1 Char"/>
    <w:basedOn w:val="DefaultParagraphFont"/>
    <w:link w:val="Heading1"/>
    <w:uiPriority w:val="9"/>
    <w:rsid w:val="006D465F"/>
    <w:rPr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465F"/>
    <w:pPr>
      <w:spacing w:after="0"/>
    </w:pPr>
    <w:rPr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465F"/>
    <w:rPr>
      <w:b/>
      <w:sz w:val="48"/>
      <w:szCs w:val="48"/>
    </w:rPr>
  </w:style>
  <w:style w:type="paragraph" w:styleId="Subtitle">
    <w:name w:val="Subtitle"/>
    <w:aliases w:val="Attendees"/>
    <w:basedOn w:val="Normal"/>
    <w:next w:val="Normal"/>
    <w:link w:val="SubtitleChar"/>
    <w:uiPriority w:val="11"/>
    <w:qFormat/>
    <w:rsid w:val="006D465F"/>
    <w:pPr>
      <w:spacing w:after="0"/>
    </w:pPr>
    <w:rPr>
      <w:sz w:val="24"/>
      <w:szCs w:val="24"/>
    </w:rPr>
  </w:style>
  <w:style w:type="character" w:customStyle="1" w:styleId="SubtitleChar">
    <w:name w:val="Subtitle Char"/>
    <w:aliases w:val="Attendees Char"/>
    <w:basedOn w:val="DefaultParagraphFont"/>
    <w:link w:val="Subtitle"/>
    <w:uiPriority w:val="11"/>
    <w:rsid w:val="006D465F"/>
    <w:rPr>
      <w:sz w:val="24"/>
      <w:szCs w:val="24"/>
    </w:rPr>
  </w:style>
  <w:style w:type="paragraph" w:styleId="ListParagraph">
    <w:name w:val="List Paragraph"/>
    <w:aliases w:val="Bullet point"/>
    <w:basedOn w:val="Normal"/>
    <w:uiPriority w:val="34"/>
    <w:qFormat/>
    <w:rsid w:val="00001F14"/>
    <w:pPr>
      <w:spacing w:after="0"/>
      <w:ind w:left="450" w:hanging="180"/>
    </w:pPr>
    <w:rPr>
      <w:sz w:val="24"/>
    </w:rPr>
  </w:style>
  <w:style w:type="paragraph" w:styleId="NoSpacing">
    <w:name w:val="No Spacing"/>
    <w:uiPriority w:val="1"/>
    <w:qFormat/>
    <w:rsid w:val="00276B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\Documents\Custom%20Office%20Templates\Meeting%20Notes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0A0A-39D7-4C96-AB82-29361D8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53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Lai</dc:creator>
  <cp:keywords/>
  <dc:description/>
  <cp:lastModifiedBy>Andrew Lai</cp:lastModifiedBy>
  <cp:revision>9</cp:revision>
  <dcterms:created xsi:type="dcterms:W3CDTF">2018-03-27T13:47:00Z</dcterms:created>
  <dcterms:modified xsi:type="dcterms:W3CDTF">2018-03-31T23:07:00Z</dcterms:modified>
</cp:coreProperties>
</file>